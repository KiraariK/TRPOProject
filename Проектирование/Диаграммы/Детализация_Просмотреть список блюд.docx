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588" w:rsidRDefault="00BE2998" w:rsidP="00BE2998">
      <w:pPr>
        <w:pStyle w:val="1"/>
      </w:pPr>
      <w:r>
        <w:t>Детализация варианта использования «Просмотреть список блюд»</w:t>
      </w:r>
    </w:p>
    <w:p w:rsidR="00BE2998" w:rsidRDefault="00BE2998" w:rsidP="00BE2998">
      <w:pPr>
        <w:spacing w:line="360" w:lineRule="auto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7082"/>
      </w:tblGrid>
      <w:tr w:rsidR="00BE2998" w:rsidTr="00BE2998">
        <w:tc>
          <w:tcPr>
            <w:tcW w:w="2263" w:type="dxa"/>
          </w:tcPr>
          <w:p w:rsidR="00BE2998" w:rsidRDefault="00BE2998" w:rsidP="00BE2998">
            <w:pPr>
              <w:spacing w:line="360" w:lineRule="auto"/>
            </w:pPr>
            <w:r>
              <w:t>Имя прецедента</w:t>
            </w:r>
          </w:p>
        </w:tc>
        <w:tc>
          <w:tcPr>
            <w:tcW w:w="7082" w:type="dxa"/>
          </w:tcPr>
          <w:p w:rsidR="00BE2998" w:rsidRPr="00256BAC" w:rsidRDefault="00256BAC" w:rsidP="00256BAC">
            <w:pPr>
              <w:spacing w:line="360" w:lineRule="auto"/>
            </w:pPr>
            <w:proofErr w:type="spellStart"/>
            <w:r>
              <w:rPr>
                <w:lang w:val="en-US"/>
              </w:rPr>
              <w:t>LookDish</w:t>
            </w:r>
            <w:r w:rsidR="00BE2998">
              <w:rPr>
                <w:lang w:val="en-US"/>
              </w:rPr>
              <w:t>esList</w:t>
            </w:r>
            <w:proofErr w:type="spellEnd"/>
            <w:r>
              <w:rPr>
                <w:lang w:val="en-US"/>
              </w:rPr>
              <w:t xml:space="preserve"> (</w:t>
            </w:r>
            <w:r>
              <w:t>Просмотреть список блюд</w:t>
            </w:r>
            <w:r w:rsidRPr="00256BAC">
              <w:t>)</w:t>
            </w:r>
          </w:p>
        </w:tc>
      </w:tr>
      <w:tr w:rsidR="00BE2998" w:rsidTr="00BE2998">
        <w:tc>
          <w:tcPr>
            <w:tcW w:w="2263" w:type="dxa"/>
          </w:tcPr>
          <w:p w:rsidR="00BE2998" w:rsidRPr="00BE2998" w:rsidRDefault="00BE2998" w:rsidP="00BE2998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082" w:type="dxa"/>
          </w:tcPr>
          <w:p w:rsidR="00BE2998" w:rsidRPr="00BE2998" w:rsidRDefault="00BE2998" w:rsidP="00BE2998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BE2998" w:rsidTr="00BE2998">
        <w:tc>
          <w:tcPr>
            <w:tcW w:w="2263" w:type="dxa"/>
          </w:tcPr>
          <w:p w:rsidR="00BE2998" w:rsidRDefault="00BE2998" w:rsidP="00BE2998">
            <w:pPr>
              <w:spacing w:line="360" w:lineRule="auto"/>
            </w:pPr>
            <w:r>
              <w:t xml:space="preserve">Краткое описание </w:t>
            </w:r>
          </w:p>
        </w:tc>
        <w:tc>
          <w:tcPr>
            <w:tcW w:w="7082" w:type="dxa"/>
          </w:tcPr>
          <w:p w:rsidR="00BE2998" w:rsidRDefault="00BE2998" w:rsidP="002B40EB">
            <w:pPr>
              <w:spacing w:line="360" w:lineRule="auto"/>
            </w:pPr>
            <w:r>
              <w:t xml:space="preserve">Данный прецедент позволяет </w:t>
            </w:r>
            <w:r w:rsidR="002B40EB">
              <w:t>клиенту</w:t>
            </w:r>
            <w:r>
              <w:t xml:space="preserve"> просмотреть подробную информацию о блюде, категорию, к которой он относится, добавить блюдо в заказ</w:t>
            </w:r>
          </w:p>
        </w:tc>
      </w:tr>
      <w:tr w:rsidR="00BE2998" w:rsidTr="00BE2998">
        <w:tc>
          <w:tcPr>
            <w:tcW w:w="2263" w:type="dxa"/>
          </w:tcPr>
          <w:p w:rsidR="00BE2998" w:rsidRDefault="00BE2998" w:rsidP="00BE2998">
            <w:pPr>
              <w:spacing w:line="360" w:lineRule="auto"/>
            </w:pPr>
            <w:r>
              <w:t>Актеры, вовлеченные в прецедент</w:t>
            </w:r>
          </w:p>
        </w:tc>
        <w:tc>
          <w:tcPr>
            <w:tcW w:w="7082" w:type="dxa"/>
          </w:tcPr>
          <w:p w:rsidR="00BE2998" w:rsidRDefault="00BE2998" w:rsidP="00256BAC">
            <w:pPr>
              <w:spacing w:line="360" w:lineRule="auto"/>
            </w:pPr>
            <w:r>
              <w:t xml:space="preserve">Главный актер: </w:t>
            </w:r>
            <w:r w:rsidR="00256BAC">
              <w:t>клиент</w:t>
            </w:r>
          </w:p>
        </w:tc>
      </w:tr>
      <w:tr w:rsidR="00BE2998" w:rsidTr="00BE2998">
        <w:tc>
          <w:tcPr>
            <w:tcW w:w="2263" w:type="dxa"/>
          </w:tcPr>
          <w:p w:rsidR="00BE2998" w:rsidRDefault="00BE2998" w:rsidP="00BE2998">
            <w:pPr>
              <w:spacing w:line="360" w:lineRule="auto"/>
            </w:pPr>
            <w:r>
              <w:t>Состояние системы до начала прецедента</w:t>
            </w:r>
          </w:p>
        </w:tc>
        <w:tc>
          <w:tcPr>
            <w:tcW w:w="7082" w:type="dxa"/>
          </w:tcPr>
          <w:p w:rsidR="00BE2998" w:rsidRDefault="00BE2998" w:rsidP="00BE2998">
            <w:pPr>
              <w:spacing w:line="360" w:lineRule="auto"/>
            </w:pPr>
            <w:r>
              <w:t xml:space="preserve">Предусловие: </w:t>
            </w:r>
          </w:p>
          <w:p w:rsidR="00BE2998" w:rsidRDefault="003E5EE4" w:rsidP="00BE2998">
            <w:pPr>
              <w:pStyle w:val="a4"/>
              <w:numPr>
                <w:ilvl w:val="0"/>
                <w:numId w:val="1"/>
              </w:numPr>
              <w:spacing w:line="360" w:lineRule="auto"/>
            </w:pPr>
            <w:r>
              <w:t>Нет</w:t>
            </w:r>
          </w:p>
        </w:tc>
      </w:tr>
      <w:tr w:rsidR="00BE2998" w:rsidTr="00BE2998">
        <w:tc>
          <w:tcPr>
            <w:tcW w:w="2263" w:type="dxa"/>
          </w:tcPr>
          <w:p w:rsidR="00BE2998" w:rsidRDefault="00BE2998" w:rsidP="00BE2998">
            <w:pPr>
              <w:spacing w:line="360" w:lineRule="auto"/>
            </w:pPr>
            <w:r>
              <w:t>Фактические этапы прецедента</w:t>
            </w:r>
          </w:p>
        </w:tc>
        <w:tc>
          <w:tcPr>
            <w:tcW w:w="7082" w:type="dxa"/>
          </w:tcPr>
          <w:p w:rsidR="00BE2998" w:rsidRDefault="00BE2998" w:rsidP="00BE2998">
            <w:pPr>
              <w:spacing w:line="360" w:lineRule="auto"/>
            </w:pPr>
            <w:r>
              <w:t>Основной поток: гл.</w:t>
            </w:r>
            <w:r w:rsidR="003E6BA6">
              <w:t xml:space="preserve"> </w:t>
            </w:r>
            <w:r>
              <w:t xml:space="preserve">актер: </w:t>
            </w:r>
            <w:r w:rsidR="00256BAC">
              <w:t>клиент</w:t>
            </w:r>
          </w:p>
          <w:p w:rsidR="00BE2998" w:rsidRDefault="003E5EE4" w:rsidP="00BE2998">
            <w:pPr>
              <w:pStyle w:val="a4"/>
              <w:numPr>
                <w:ilvl w:val="0"/>
                <w:numId w:val="2"/>
              </w:numPr>
              <w:spacing w:line="360" w:lineRule="auto"/>
            </w:pPr>
            <w:r>
              <w:t>Вариант использования</w:t>
            </w:r>
            <w:r w:rsidR="00BE2998">
              <w:t xml:space="preserve"> начинается после того, как </w:t>
            </w:r>
            <w:r w:rsidR="00256BAC">
              <w:t>клиент</w:t>
            </w:r>
            <w:r w:rsidR="00BE2998">
              <w:t xml:space="preserve"> выбрал заведение в определенном городе.</w:t>
            </w:r>
          </w:p>
          <w:p w:rsidR="00BE2998" w:rsidRDefault="00256BAC" w:rsidP="00BE2998">
            <w:pPr>
              <w:pStyle w:val="a4"/>
              <w:numPr>
                <w:ilvl w:val="0"/>
                <w:numId w:val="2"/>
              </w:numPr>
              <w:spacing w:line="360" w:lineRule="auto"/>
            </w:pPr>
            <w:r>
              <w:t>Клиент</w:t>
            </w:r>
            <w:r w:rsidR="00BE2998">
              <w:t xml:space="preserve"> </w:t>
            </w:r>
            <w:r w:rsidR="003E5EE4">
              <w:t>выбирает блюдо</w:t>
            </w:r>
            <w:r w:rsidR="00BE2998">
              <w:t>.</w:t>
            </w:r>
          </w:p>
          <w:p w:rsidR="00086758" w:rsidRDefault="00086758" w:rsidP="00086758">
            <w:pPr>
              <w:pStyle w:val="a4"/>
              <w:numPr>
                <w:ilvl w:val="0"/>
                <w:numId w:val="2"/>
              </w:numPr>
              <w:spacing w:line="360" w:lineRule="auto"/>
            </w:pPr>
            <w:r>
              <w:t>Система выводит на экран</w:t>
            </w:r>
            <w:r>
              <w:t>:</w:t>
            </w:r>
          </w:p>
          <w:p w:rsidR="000054E0" w:rsidRDefault="00086758" w:rsidP="00086758">
            <w:pPr>
              <w:pStyle w:val="a4"/>
              <w:numPr>
                <w:ilvl w:val="0"/>
                <w:numId w:val="3"/>
              </w:numPr>
              <w:spacing w:line="360" w:lineRule="auto"/>
            </w:pPr>
            <w:r>
              <w:t>название блюда;</w:t>
            </w:r>
          </w:p>
          <w:p w:rsidR="000054E0" w:rsidRDefault="000054E0" w:rsidP="00086758">
            <w:pPr>
              <w:pStyle w:val="a4"/>
              <w:numPr>
                <w:ilvl w:val="0"/>
                <w:numId w:val="3"/>
              </w:numPr>
              <w:spacing w:line="360" w:lineRule="auto"/>
            </w:pPr>
            <w:r>
              <w:t>категорию блюда</w:t>
            </w:r>
            <w:r w:rsidR="00086758">
              <w:t>;</w:t>
            </w:r>
          </w:p>
          <w:p w:rsidR="00BE2998" w:rsidRDefault="00256BAC" w:rsidP="00086758">
            <w:pPr>
              <w:pStyle w:val="a4"/>
              <w:numPr>
                <w:ilvl w:val="0"/>
                <w:numId w:val="3"/>
              </w:numPr>
              <w:spacing w:line="360" w:lineRule="auto"/>
            </w:pPr>
            <w:r>
              <w:t>внешний вид блюда</w:t>
            </w:r>
            <w:r w:rsidR="00086758">
              <w:t>;</w:t>
            </w:r>
          </w:p>
          <w:p w:rsidR="000054E0" w:rsidRDefault="00086758" w:rsidP="00086758">
            <w:pPr>
              <w:pStyle w:val="a4"/>
              <w:numPr>
                <w:ilvl w:val="0"/>
                <w:numId w:val="3"/>
              </w:numPr>
              <w:spacing w:line="360" w:lineRule="auto"/>
            </w:pPr>
            <w:r>
              <w:t>вес блюда;</w:t>
            </w:r>
          </w:p>
          <w:p w:rsidR="00256BAC" w:rsidRDefault="00256BAC" w:rsidP="00086758">
            <w:pPr>
              <w:pStyle w:val="a4"/>
              <w:numPr>
                <w:ilvl w:val="0"/>
                <w:numId w:val="3"/>
              </w:numPr>
              <w:spacing w:line="360" w:lineRule="auto"/>
            </w:pPr>
            <w:r>
              <w:t>цену блюда</w:t>
            </w:r>
            <w:r w:rsidR="00086758">
              <w:t>;</w:t>
            </w:r>
            <w:bookmarkStart w:id="0" w:name="_GoBack"/>
            <w:bookmarkEnd w:id="0"/>
          </w:p>
          <w:p w:rsidR="00256BAC" w:rsidRDefault="00256BAC" w:rsidP="00086758">
            <w:pPr>
              <w:pStyle w:val="a4"/>
              <w:numPr>
                <w:ilvl w:val="0"/>
                <w:numId w:val="3"/>
              </w:numPr>
              <w:spacing w:line="360" w:lineRule="auto"/>
            </w:pPr>
            <w:r>
              <w:t>описание блюда</w:t>
            </w:r>
            <w:r w:rsidR="000054E0">
              <w:t>.</w:t>
            </w:r>
          </w:p>
          <w:p w:rsidR="00BE2998" w:rsidRDefault="00256BAC" w:rsidP="00256BAC">
            <w:pPr>
              <w:pStyle w:val="a4"/>
              <w:numPr>
                <w:ilvl w:val="0"/>
                <w:numId w:val="2"/>
              </w:numPr>
              <w:spacing w:line="360" w:lineRule="auto"/>
            </w:pPr>
            <w:r>
              <w:t xml:space="preserve">Клиент добавляет блюдо в </w:t>
            </w:r>
            <w:r w:rsidR="002B40EB">
              <w:t>корзину заказа</w:t>
            </w:r>
            <w:r w:rsidR="003E6BA6">
              <w:t>.</w:t>
            </w:r>
          </w:p>
          <w:p w:rsidR="00BE2998" w:rsidRDefault="00256BAC" w:rsidP="00256BAC">
            <w:pPr>
              <w:pStyle w:val="a4"/>
              <w:numPr>
                <w:ilvl w:val="0"/>
                <w:numId w:val="2"/>
              </w:numPr>
              <w:spacing w:line="360" w:lineRule="auto"/>
            </w:pPr>
            <w:r>
              <w:t>Система</w:t>
            </w:r>
            <w:r w:rsidR="003E6BA6">
              <w:t xml:space="preserve"> возвращает</w:t>
            </w:r>
            <w:r>
              <w:t xml:space="preserve"> клиента</w:t>
            </w:r>
            <w:r w:rsidR="003E6BA6">
              <w:t xml:space="preserve"> к списку блюд данного заведения.</w:t>
            </w:r>
          </w:p>
        </w:tc>
      </w:tr>
      <w:tr w:rsidR="00BE2998" w:rsidTr="00BE2998">
        <w:tc>
          <w:tcPr>
            <w:tcW w:w="2263" w:type="dxa"/>
          </w:tcPr>
          <w:p w:rsidR="00BE2998" w:rsidRDefault="00BE2998" w:rsidP="00BE2998">
            <w:pPr>
              <w:spacing w:line="360" w:lineRule="auto"/>
            </w:pPr>
            <w:r>
              <w:t>Постусловие</w:t>
            </w:r>
          </w:p>
        </w:tc>
        <w:tc>
          <w:tcPr>
            <w:tcW w:w="7082" w:type="dxa"/>
          </w:tcPr>
          <w:p w:rsidR="00BE2998" w:rsidRDefault="003E6BA6" w:rsidP="00BE2998">
            <w:pPr>
              <w:spacing w:line="360" w:lineRule="auto"/>
            </w:pPr>
            <w:r>
              <w:t>Блюдо добавлено в заказ.</w:t>
            </w:r>
          </w:p>
        </w:tc>
      </w:tr>
      <w:tr w:rsidR="00BE2998" w:rsidTr="00BE2998">
        <w:tc>
          <w:tcPr>
            <w:tcW w:w="2263" w:type="dxa"/>
          </w:tcPr>
          <w:p w:rsidR="00BE2998" w:rsidRDefault="00BE2998" w:rsidP="00BE2998">
            <w:pPr>
              <w:spacing w:line="360" w:lineRule="auto"/>
            </w:pPr>
            <w:r>
              <w:t>Альтернативные потоки</w:t>
            </w:r>
          </w:p>
        </w:tc>
        <w:tc>
          <w:tcPr>
            <w:tcW w:w="7082" w:type="dxa"/>
          </w:tcPr>
          <w:p w:rsidR="00BE2998" w:rsidRDefault="003E6BA6" w:rsidP="00BE2998">
            <w:pPr>
              <w:spacing w:line="360" w:lineRule="auto"/>
            </w:pPr>
            <w:r>
              <w:t>Нет.</w:t>
            </w:r>
          </w:p>
        </w:tc>
      </w:tr>
    </w:tbl>
    <w:p w:rsidR="00BE2998" w:rsidRPr="00BE2998" w:rsidRDefault="00BE2998" w:rsidP="00BE2998">
      <w:pPr>
        <w:spacing w:line="360" w:lineRule="auto"/>
      </w:pPr>
    </w:p>
    <w:sectPr w:rsidR="00BE2998" w:rsidRPr="00BE29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6453CC"/>
    <w:multiLevelType w:val="multilevel"/>
    <w:tmpl w:val="266C5D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53342FF0"/>
    <w:multiLevelType w:val="hybridMultilevel"/>
    <w:tmpl w:val="1CD6B8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8D7C52"/>
    <w:multiLevelType w:val="hybridMultilevel"/>
    <w:tmpl w:val="4CCC8BA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0AA"/>
    <w:rsid w:val="000054E0"/>
    <w:rsid w:val="00073517"/>
    <w:rsid w:val="00086758"/>
    <w:rsid w:val="00256BAC"/>
    <w:rsid w:val="00285BC8"/>
    <w:rsid w:val="002B40EB"/>
    <w:rsid w:val="00372D9A"/>
    <w:rsid w:val="003E5EE4"/>
    <w:rsid w:val="003E6BA6"/>
    <w:rsid w:val="004C5588"/>
    <w:rsid w:val="005E385B"/>
    <w:rsid w:val="00960449"/>
    <w:rsid w:val="00AC7423"/>
    <w:rsid w:val="00BE2998"/>
    <w:rsid w:val="00EC3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2998"/>
    <w:pPr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BE2998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E2998"/>
    <w:rPr>
      <w:rFonts w:ascii="Times New Roman" w:eastAsiaTheme="majorEastAsia" w:hAnsi="Times New Roman" w:cstheme="majorBidi"/>
      <w:b/>
      <w:sz w:val="28"/>
      <w:szCs w:val="32"/>
    </w:rPr>
  </w:style>
  <w:style w:type="table" w:styleId="a3">
    <w:name w:val="Table Grid"/>
    <w:basedOn w:val="a1"/>
    <w:uiPriority w:val="39"/>
    <w:rsid w:val="00BE29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E29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2998"/>
    <w:pPr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BE2998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E2998"/>
    <w:rPr>
      <w:rFonts w:ascii="Times New Roman" w:eastAsiaTheme="majorEastAsia" w:hAnsi="Times New Roman" w:cstheme="majorBidi"/>
      <w:b/>
      <w:sz w:val="28"/>
      <w:szCs w:val="32"/>
    </w:rPr>
  </w:style>
  <w:style w:type="table" w:styleId="a3">
    <w:name w:val="Table Grid"/>
    <w:basedOn w:val="a1"/>
    <w:uiPriority w:val="39"/>
    <w:rsid w:val="00BE29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E29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Агеева</dc:creator>
  <cp:keywords/>
  <dc:description/>
  <cp:lastModifiedBy>Stud</cp:lastModifiedBy>
  <cp:revision>12</cp:revision>
  <dcterms:created xsi:type="dcterms:W3CDTF">2014-09-15T01:14:00Z</dcterms:created>
  <dcterms:modified xsi:type="dcterms:W3CDTF">2014-09-15T06:44:00Z</dcterms:modified>
</cp:coreProperties>
</file>